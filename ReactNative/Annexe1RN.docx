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1983C50A" w:rsidR="00377A54" w:rsidRDefault="008A2D03" w:rsidP="00377A54">
      <w:pPr>
        <w:pStyle w:val="Titre1"/>
      </w:pPr>
      <w:r>
        <w:t xml:space="preserve">Annexe 1 – </w:t>
      </w:r>
      <w:proofErr w:type="spellStart"/>
      <w:r w:rsidR="00475893">
        <w:t>React</w:t>
      </w:r>
      <w:proofErr w:type="spellEnd"/>
      <w:r w:rsidR="00475893">
        <w:t xml:space="preserve"> Native - </w:t>
      </w:r>
      <w:r>
        <w:t>On se lance</w:t>
      </w:r>
      <w:r w:rsidR="00EB3F2C">
        <w:t xml:space="preserve"> !</w:t>
      </w:r>
      <w:r>
        <w:t xml:space="preserve"> </w:t>
      </w:r>
    </w:p>
    <w:p w14:paraId="382F9085" w14:textId="745D5FDF" w:rsidR="00C31FE2" w:rsidRDefault="00C31FE2" w:rsidP="00C31FE2"/>
    <w:p w14:paraId="55085D45" w14:textId="7DAE24C0" w:rsidR="00475893" w:rsidRDefault="00064B68" w:rsidP="00064B68">
      <w:pPr>
        <w:pStyle w:val="Titre2"/>
      </w:pPr>
      <w:r>
        <w:t xml:space="preserve">Qu'est-ce que </w:t>
      </w:r>
      <w:proofErr w:type="spellStart"/>
      <w:r>
        <w:t>React</w:t>
      </w:r>
      <w:proofErr w:type="spellEnd"/>
      <w:r>
        <w:t xml:space="preserve"> Native ? </w:t>
      </w:r>
    </w:p>
    <w:p w14:paraId="1CC4C8B9" w14:textId="44551522" w:rsidR="00064B68" w:rsidRDefault="00064B68" w:rsidP="00064B68"/>
    <w:p w14:paraId="0F188E79" w14:textId="7DBEF27A" w:rsidR="00064B68" w:rsidRDefault="00064B68" w:rsidP="00064B68">
      <w:r>
        <w:tab/>
        <w:t>Voir présentation Prezi</w:t>
      </w:r>
      <w:r w:rsidR="00FD7ADC">
        <w:t xml:space="preserve"> </w:t>
      </w:r>
    </w:p>
    <w:p w14:paraId="7036C4CF" w14:textId="00293309" w:rsidR="00064B68" w:rsidRDefault="00064B68" w:rsidP="00064B68"/>
    <w:p w14:paraId="4797A13B" w14:textId="0AB13C9C" w:rsidR="00064B68" w:rsidRDefault="00064B68" w:rsidP="00064B68">
      <w:pPr>
        <w:pStyle w:val="Titre2"/>
      </w:pPr>
      <w:r>
        <w:t>Démarche pour créer un nouveau projet :</w:t>
      </w:r>
    </w:p>
    <w:p w14:paraId="4C6EF19B" w14:textId="5737A558" w:rsidR="00064B68" w:rsidRDefault="00064B68" w:rsidP="00064B68"/>
    <w:p w14:paraId="0CCEF93D" w14:textId="43B996C6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Démarrez Android Studio </w:t>
      </w:r>
      <w:proofErr w:type="gramStart"/>
      <w:r>
        <w:t>( uniquement</w:t>
      </w:r>
      <w:proofErr w:type="gramEnd"/>
      <w:r>
        <w:t xml:space="preserve"> pour accéder à un émulateur, au démarrage </w:t>
      </w:r>
      <w:r>
        <w:sym w:font="Wingdings" w:char="F0E0"/>
      </w:r>
      <w:r>
        <w:t xml:space="preserve"> Virtual </w:t>
      </w:r>
      <w:proofErr w:type="spellStart"/>
      <w:r>
        <w:t>Device</w:t>
      </w:r>
      <w:proofErr w:type="spellEnd"/>
      <w:r>
        <w:t xml:space="preserve"> Manager )</w:t>
      </w:r>
    </w:p>
    <w:p w14:paraId="2F6A44FD" w14:textId="5DCE61BC" w:rsidR="00064B68" w:rsidRDefault="00064B68" w:rsidP="00064B68">
      <w:pPr>
        <w:ind w:left="708"/>
      </w:pPr>
    </w:p>
    <w:p w14:paraId="5DC8E149" w14:textId="75406744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On utilise le script Install_ReactNativeStudentV2.ps1 et on l'exécute par PowerShell </w:t>
      </w:r>
      <w:proofErr w:type="gramStart"/>
      <w:r>
        <w:t>( on</w:t>
      </w:r>
      <w:proofErr w:type="gramEnd"/>
      <w:r>
        <w:t xml:space="preserve"> vous demandera de donner un nom de projet )</w:t>
      </w:r>
    </w:p>
    <w:p w14:paraId="560D7F69" w14:textId="77777777" w:rsidR="00064B68" w:rsidRDefault="00064B68" w:rsidP="00064B68">
      <w:pPr>
        <w:pStyle w:val="Paragraphedeliste"/>
      </w:pPr>
    </w:p>
    <w:p w14:paraId="42C68C9F" w14:textId="5AFC4671" w:rsidR="00064B68" w:rsidRDefault="00D3695D" w:rsidP="00064B68">
      <w:pPr>
        <w:pStyle w:val="Paragraphedeliste"/>
        <w:numPr>
          <w:ilvl w:val="0"/>
          <w:numId w:val="5"/>
        </w:numPr>
      </w:pPr>
      <w:r>
        <w:t>Le projet sera toujours cré</w:t>
      </w:r>
      <w:r w:rsidR="00EB3F2C">
        <w:t>é</w:t>
      </w:r>
      <w:r>
        <w:t xml:space="preserve"> dans C:/travail/ReactNative. Vous ouvrez ce projet dans VS Code.</w:t>
      </w:r>
    </w:p>
    <w:p w14:paraId="4E1B9790" w14:textId="77777777" w:rsidR="00D3695D" w:rsidRDefault="00D3695D" w:rsidP="00D3695D">
      <w:pPr>
        <w:pStyle w:val="Paragraphedeliste"/>
      </w:pPr>
    </w:p>
    <w:p w14:paraId="1D833882" w14:textId="1DC01AAF" w:rsidR="00D3695D" w:rsidRDefault="00D3695D" w:rsidP="00D3695D">
      <w:pPr>
        <w:pStyle w:val="Paragraphedeliste"/>
        <w:numPr>
          <w:ilvl w:val="0"/>
          <w:numId w:val="5"/>
        </w:numPr>
      </w:pPr>
      <w:r>
        <w:t xml:space="preserve">Vous ouvrez un terminal dans </w:t>
      </w:r>
      <w:proofErr w:type="spellStart"/>
      <w:r>
        <w:t>VSCode</w:t>
      </w:r>
      <w:proofErr w:type="spellEnd"/>
      <w:r>
        <w:t xml:space="preserve">. </w:t>
      </w:r>
      <w:r w:rsidR="00B00CB9">
        <w:t xml:space="preserve">La fenêtre de commande du terminal devrait pointer sur votre projet. Tapez </w:t>
      </w:r>
      <w:proofErr w:type="spellStart"/>
      <w:r w:rsidR="00B00CB9" w:rsidRPr="00B00CB9">
        <w:rPr>
          <w:rFonts w:ascii="Courier New" w:hAnsi="Courier New" w:cs="Courier New"/>
        </w:rPr>
        <w:t>npm</w:t>
      </w:r>
      <w:proofErr w:type="spellEnd"/>
      <w:r w:rsidR="00B00CB9" w:rsidRPr="00B00CB9">
        <w:rPr>
          <w:rFonts w:ascii="Courier New" w:hAnsi="Courier New" w:cs="Courier New"/>
        </w:rPr>
        <w:t xml:space="preserve"> start</w:t>
      </w:r>
      <w:r w:rsidR="00B00CB9">
        <w:t xml:space="preserve"> </w:t>
      </w:r>
    </w:p>
    <w:p w14:paraId="5413EB25" w14:textId="77777777" w:rsidR="00B00CB9" w:rsidRDefault="00B00CB9" w:rsidP="00B00CB9">
      <w:pPr>
        <w:pStyle w:val="Paragraphedeliste"/>
      </w:pPr>
    </w:p>
    <w:p w14:paraId="6DCC5CE0" w14:textId="2180A48C" w:rsidR="00B00CB9" w:rsidRPr="00CB6889" w:rsidRDefault="00B00CB9" w:rsidP="00D3695D">
      <w:pPr>
        <w:pStyle w:val="Paragraphedeliste"/>
        <w:numPr>
          <w:ilvl w:val="0"/>
          <w:numId w:val="5"/>
        </w:numPr>
      </w:pPr>
      <w:r>
        <w:t>Vous ouvrez un 2</w:t>
      </w:r>
      <w:r w:rsidRPr="00B00CB9">
        <w:rPr>
          <w:vertAlign w:val="superscript"/>
        </w:rPr>
        <w:t>e</w:t>
      </w:r>
      <w:r>
        <w:t xml:space="preserve"> terminal dans </w:t>
      </w:r>
      <w:proofErr w:type="spellStart"/>
      <w:r>
        <w:t>VSCode</w:t>
      </w:r>
      <w:proofErr w:type="spellEnd"/>
      <w:r>
        <w:t xml:space="preserve">. La fenêtre de commande du terminal devrait pointer sur votre projet. Tapez </w:t>
      </w:r>
      <w:proofErr w:type="spellStart"/>
      <w:r w:rsidRPr="00B00CB9">
        <w:rPr>
          <w:rFonts w:ascii="Courier New" w:hAnsi="Courier New" w:cs="Courier New"/>
        </w:rPr>
        <w:t>npm</w:t>
      </w:r>
      <w:proofErr w:type="spellEnd"/>
      <w:r w:rsidRPr="00B00CB9">
        <w:rPr>
          <w:rFonts w:ascii="Courier New" w:hAnsi="Courier New" w:cs="Courier New"/>
        </w:rPr>
        <w:t xml:space="preserve"> run </w:t>
      </w:r>
      <w:proofErr w:type="spellStart"/>
      <w:r w:rsidRPr="00B00CB9">
        <w:rPr>
          <w:rFonts w:ascii="Courier New" w:hAnsi="Courier New" w:cs="Courier New"/>
        </w:rPr>
        <w:t>android</w:t>
      </w:r>
      <w:proofErr w:type="spellEnd"/>
    </w:p>
    <w:p w14:paraId="1E7FF264" w14:textId="77777777" w:rsidR="00CB6889" w:rsidRDefault="00CB6889" w:rsidP="00CB6889">
      <w:pPr>
        <w:pStyle w:val="Paragraphedeliste"/>
      </w:pPr>
    </w:p>
    <w:p w14:paraId="5F356566" w14:textId="38849C84" w:rsidR="00CB6889" w:rsidRPr="00B00CB9" w:rsidRDefault="00CB6889" w:rsidP="00CB6889">
      <w:pPr>
        <w:pStyle w:val="Titre2"/>
        <w:jc w:val="center"/>
        <w:rPr>
          <w:rFonts w:cstheme="minorBidi"/>
        </w:rPr>
      </w:pPr>
      <w:r>
        <w:t>***on travaille toujours à l'intérieur du dossier C:/travail/ReactNative***</w:t>
      </w:r>
    </w:p>
    <w:p w14:paraId="7C6A96E2" w14:textId="77777777" w:rsidR="00B00CB9" w:rsidRDefault="00B00CB9" w:rsidP="00B00CB9">
      <w:pPr>
        <w:pStyle w:val="Paragraphedeliste"/>
      </w:pPr>
    </w:p>
    <w:p w14:paraId="08FD6724" w14:textId="55621B34" w:rsidR="00B00CB9" w:rsidRDefault="00B00CB9" w:rsidP="00B00CB9">
      <w:pPr>
        <w:pStyle w:val="Paragraphedeliste"/>
        <w:ind w:left="1068"/>
      </w:pPr>
      <w:r>
        <w:t xml:space="preserve">C'est un peu long mais éventuellement vous aurez le projet de base de </w:t>
      </w:r>
      <w:proofErr w:type="spellStart"/>
      <w:r>
        <w:t>ReactNative</w:t>
      </w:r>
      <w:proofErr w:type="spellEnd"/>
      <w:r>
        <w:t xml:space="preserve"> affiché dans votre émulateur :</w:t>
      </w:r>
    </w:p>
    <w:p w14:paraId="2FBA8052" w14:textId="77777777" w:rsidR="00B00CB9" w:rsidRPr="00064B68" w:rsidRDefault="00B00CB9" w:rsidP="00B00CB9">
      <w:pPr>
        <w:pStyle w:val="Paragraphedeliste"/>
        <w:ind w:left="1068"/>
      </w:pPr>
    </w:p>
    <w:p w14:paraId="011CB1AA" w14:textId="44D87E0E" w:rsidR="00475893" w:rsidRDefault="00475893" w:rsidP="00475893">
      <w:pPr>
        <w:pStyle w:val="Sansinterligne"/>
      </w:pPr>
    </w:p>
    <w:p w14:paraId="4068BAE0" w14:textId="1C1DEC5C" w:rsidR="00475893" w:rsidRDefault="00FD7ADC" w:rsidP="00FD7ADC">
      <w:pPr>
        <w:pStyle w:val="Sansinterligne"/>
        <w:jc w:val="center"/>
      </w:pPr>
      <w:r>
        <w:rPr>
          <w:noProof/>
        </w:rPr>
        <w:lastRenderedPageBreak/>
        <w:drawing>
          <wp:inline distT="0" distB="0" distL="0" distR="0" wp14:anchorId="4FDD6540" wp14:editId="4A3631B6">
            <wp:extent cx="2175844" cy="3841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9" t="8411" r="24714"/>
                    <a:stretch/>
                  </pic:blipFill>
                  <pic:spPr bwMode="auto">
                    <a:xfrm>
                      <a:off x="0" y="0"/>
                      <a:ext cx="2177969" cy="384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145B6" w14:textId="22DC2B1D" w:rsidR="00FD7ADC" w:rsidRDefault="00FD7ADC" w:rsidP="00FD7ADC">
      <w:pPr>
        <w:pStyle w:val="Titre2"/>
      </w:pPr>
    </w:p>
    <w:p w14:paraId="736EC2C3" w14:textId="25C8C841" w:rsidR="00FD7ADC" w:rsidRDefault="00FD7ADC" w:rsidP="00FD7ADC">
      <w:pPr>
        <w:pStyle w:val="Titre2"/>
      </w:pPr>
      <w:r>
        <w:t xml:space="preserve">Outils : </w:t>
      </w:r>
    </w:p>
    <w:p w14:paraId="22B71E09" w14:textId="77777777" w:rsidR="00FD7ADC" w:rsidRDefault="00FD7ADC" w:rsidP="00FD7ADC"/>
    <w:p w14:paraId="07464554" w14:textId="5DF6C176" w:rsidR="00475893" w:rsidRDefault="00FD7ADC" w:rsidP="00FD7ADC">
      <w:proofErr w:type="spellStart"/>
      <w:proofErr w:type="gramStart"/>
      <w:r>
        <w:t>npm</w:t>
      </w:r>
      <w:proofErr w:type="spellEnd"/>
      <w:proofErr w:type="gramEnd"/>
      <w:r>
        <w:t xml:space="preserve">, c'est quoi ? </w:t>
      </w:r>
    </w:p>
    <w:p w14:paraId="5E68BC7C" w14:textId="7313BB1C" w:rsidR="00FD7ADC" w:rsidRDefault="00FD7ADC" w:rsidP="00FD7ADC"/>
    <w:p w14:paraId="56FE07BF" w14:textId="6A7C1DD9" w:rsidR="00FD7ADC" w:rsidRDefault="00FD7ADC" w:rsidP="00FD7ADC"/>
    <w:p w14:paraId="36920A83" w14:textId="1BAA2706" w:rsidR="00FD7ADC" w:rsidRDefault="00FD7ADC" w:rsidP="00FD7ADC"/>
    <w:p w14:paraId="69A7C614" w14:textId="6466D03E" w:rsidR="00FD7ADC" w:rsidRDefault="00FD7ADC" w:rsidP="00FD7ADC"/>
    <w:p w14:paraId="574FD8B4" w14:textId="2D3946BC" w:rsidR="00FD7ADC" w:rsidRDefault="00FD7ADC" w:rsidP="00FD7ADC"/>
    <w:p w14:paraId="095B6FDE" w14:textId="13DF5BC3" w:rsidR="00FD7ADC" w:rsidRDefault="00FD7ADC" w:rsidP="00FD7ADC"/>
    <w:p w14:paraId="7ACFFF95" w14:textId="188CFCBB" w:rsidR="00FD7ADC" w:rsidRDefault="00FD7ADC" w:rsidP="00FD7ADC"/>
    <w:p w14:paraId="73C84050" w14:textId="6458279C" w:rsidR="00FD7ADC" w:rsidRDefault="00FD7ADC" w:rsidP="00FD7ADC"/>
    <w:p w14:paraId="24F470E7" w14:textId="509C109A" w:rsidR="00FD7ADC" w:rsidRDefault="00FD7ADC" w:rsidP="00FD7ADC"/>
    <w:p w14:paraId="0E35D71D" w14:textId="428A2DFB" w:rsidR="00FD7ADC" w:rsidRDefault="00FD7ADC" w:rsidP="00FD7ADC"/>
    <w:p w14:paraId="4A12C3BC" w14:textId="30C68178" w:rsidR="00FD7ADC" w:rsidRDefault="00FD7ADC" w:rsidP="00FD7ADC">
      <w:r>
        <w:t xml:space="preserve">Metro, c'est quoi ? </w:t>
      </w:r>
    </w:p>
    <w:p w14:paraId="494C71CE" w14:textId="14B6B771" w:rsidR="00475893" w:rsidRDefault="00475893" w:rsidP="00475893">
      <w:pPr>
        <w:pStyle w:val="Sansinterligne"/>
      </w:pPr>
    </w:p>
    <w:p w14:paraId="40A82817" w14:textId="0E16E37C" w:rsidR="00475893" w:rsidRDefault="00475893" w:rsidP="00475893">
      <w:pPr>
        <w:pStyle w:val="Sansinterligne"/>
      </w:pPr>
    </w:p>
    <w:p w14:paraId="1F21B975" w14:textId="6BD473D3" w:rsidR="00475893" w:rsidRDefault="00475893" w:rsidP="00475893">
      <w:pPr>
        <w:pStyle w:val="Sansinterligne"/>
      </w:pPr>
    </w:p>
    <w:p w14:paraId="506C59F1" w14:textId="67C348CB" w:rsidR="00475893" w:rsidRDefault="00475893" w:rsidP="00475893">
      <w:pPr>
        <w:pStyle w:val="Sansinterligne"/>
      </w:pPr>
    </w:p>
    <w:p w14:paraId="49CC7035" w14:textId="42F980A3" w:rsidR="00475893" w:rsidRDefault="00475893" w:rsidP="00475893">
      <w:pPr>
        <w:pStyle w:val="Sansinterligne"/>
      </w:pPr>
    </w:p>
    <w:p w14:paraId="78C8CFD1" w14:textId="5072FE1F" w:rsidR="00475893" w:rsidRDefault="00FD7ADC" w:rsidP="00FD7ADC">
      <w:pPr>
        <w:pStyle w:val="Titre2"/>
      </w:pPr>
      <w:r>
        <w:t>Contenu du dossier-projet actuel :</w:t>
      </w:r>
    </w:p>
    <w:p w14:paraId="668BD01D" w14:textId="1CBBD51C" w:rsidR="00FD7ADC" w:rsidRDefault="00FD7ADC" w:rsidP="00FD7ADC"/>
    <w:p w14:paraId="6CEB4E37" w14:textId="582E5FD8" w:rsidR="00FD7ADC" w:rsidRDefault="00FD7ADC" w:rsidP="00FD7ADC">
      <w:r>
        <w:t xml:space="preserve">Dossiers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:</w:t>
      </w:r>
    </w:p>
    <w:p w14:paraId="061FBC23" w14:textId="0A8135F4" w:rsidR="00FD7ADC" w:rsidRDefault="00FD7ADC" w:rsidP="00FD7ADC"/>
    <w:p w14:paraId="19FF7DB3" w14:textId="79860E5F" w:rsidR="00FD7ADC" w:rsidRDefault="00FD7ADC" w:rsidP="00FD7ADC"/>
    <w:p w14:paraId="26E24441" w14:textId="51614143" w:rsidR="00FD7ADC" w:rsidRDefault="00FD7ADC" w:rsidP="00FD7ADC"/>
    <w:p w14:paraId="1B118467" w14:textId="0A112DD3" w:rsidR="00FD7ADC" w:rsidRDefault="00FD7ADC" w:rsidP="00FD7ADC"/>
    <w:p w14:paraId="5017B94A" w14:textId="506DE052" w:rsidR="00FD7ADC" w:rsidRDefault="00FD7ADC" w:rsidP="00FD7ADC">
      <w:pPr>
        <w:rPr>
          <w:rFonts w:ascii="Courier New" w:hAnsi="Courier New" w:cs="Courier New"/>
        </w:rPr>
      </w:pPr>
      <w:r>
        <w:t xml:space="preserve">Dossier </w:t>
      </w:r>
      <w:proofErr w:type="spellStart"/>
      <w:r>
        <w:t>node_modules</w:t>
      </w:r>
      <w:proofErr w:type="spellEnd"/>
      <w:r>
        <w:t xml:space="preserve"> : en lien avec le fichier </w:t>
      </w:r>
      <w:proofErr w:type="spellStart"/>
      <w:proofErr w:type="gramStart"/>
      <w:r w:rsidRPr="00FD7ADC">
        <w:rPr>
          <w:rFonts w:ascii="Courier New" w:hAnsi="Courier New" w:cs="Courier New"/>
        </w:rPr>
        <w:t>package.json</w:t>
      </w:r>
      <w:proofErr w:type="spellEnd"/>
      <w:proofErr w:type="gramEnd"/>
    </w:p>
    <w:p w14:paraId="22437F36" w14:textId="1273F0CB" w:rsidR="00FD7ADC" w:rsidRDefault="00FD7ADC" w:rsidP="00FD7ADC">
      <w:pPr>
        <w:rPr>
          <w:rFonts w:ascii="Courier New" w:hAnsi="Courier New" w:cs="Courier New"/>
        </w:rPr>
      </w:pPr>
    </w:p>
    <w:p w14:paraId="04E95BBD" w14:textId="077119C9" w:rsidR="00FD7ADC" w:rsidRDefault="00FD7ADC" w:rsidP="00FD7ADC">
      <w:pPr>
        <w:rPr>
          <w:rFonts w:ascii="Courier New" w:hAnsi="Courier New" w:cs="Courier New"/>
        </w:rPr>
      </w:pPr>
    </w:p>
    <w:p w14:paraId="18F6E95F" w14:textId="5363A193" w:rsidR="00FD7ADC" w:rsidRDefault="00FD7ADC" w:rsidP="00FD7ADC">
      <w:pPr>
        <w:rPr>
          <w:rFonts w:ascii="Courier New" w:hAnsi="Courier New" w:cs="Courier New"/>
        </w:rPr>
      </w:pPr>
    </w:p>
    <w:p w14:paraId="303A69DB" w14:textId="4BFBCE26" w:rsidR="00FD7ADC" w:rsidRDefault="00FD7ADC" w:rsidP="00FD7ADC">
      <w:pPr>
        <w:rPr>
          <w:rFonts w:ascii="Courier New" w:hAnsi="Courier New" w:cs="Courier New"/>
        </w:rPr>
      </w:pPr>
    </w:p>
    <w:p w14:paraId="16206E9C" w14:textId="2E5F11EA" w:rsidR="00FD7ADC" w:rsidRDefault="00FD7ADC" w:rsidP="00FD7ADC">
      <w:pPr>
        <w:rPr>
          <w:rFonts w:ascii="Courier New" w:hAnsi="Courier New" w:cs="Courier New"/>
        </w:rPr>
      </w:pPr>
      <w:proofErr w:type="gramStart"/>
      <w:r>
        <w:t>fichier</w:t>
      </w:r>
      <w:proofErr w:type="gramEnd"/>
      <w:r>
        <w:t xml:space="preserve"> </w:t>
      </w:r>
      <w:proofErr w:type="spellStart"/>
      <w:r w:rsidRPr="00FD7ADC">
        <w:rPr>
          <w:rFonts w:ascii="Courier New" w:hAnsi="Courier New" w:cs="Courier New"/>
        </w:rPr>
        <w:t>App.tsx</w:t>
      </w:r>
      <w:proofErr w:type="spellEnd"/>
      <w:r>
        <w:rPr>
          <w:rFonts w:ascii="Courier New" w:hAnsi="Courier New" w:cs="Courier New"/>
        </w:rPr>
        <w:t xml:space="preserve"> :</w:t>
      </w:r>
    </w:p>
    <w:p w14:paraId="103F0D5C" w14:textId="5DF0439C" w:rsidR="00FD7ADC" w:rsidRDefault="00FD7ADC" w:rsidP="00FD7ADC">
      <w:pPr>
        <w:rPr>
          <w:rFonts w:ascii="Courier New" w:hAnsi="Courier New" w:cs="Courier New"/>
        </w:rPr>
      </w:pPr>
    </w:p>
    <w:p w14:paraId="655E928F" w14:textId="78295E73" w:rsidR="00FD7ADC" w:rsidRDefault="00FD7ADC" w:rsidP="00FD7ADC">
      <w:pPr>
        <w:rPr>
          <w:rFonts w:ascii="Courier New" w:hAnsi="Courier New" w:cs="Courier New"/>
        </w:rPr>
      </w:pPr>
    </w:p>
    <w:p w14:paraId="66194E32" w14:textId="73D9CE12" w:rsidR="00FD7ADC" w:rsidRDefault="00FD7ADC" w:rsidP="00FD7ADC">
      <w:pPr>
        <w:rPr>
          <w:rFonts w:ascii="Courier New" w:hAnsi="Courier New" w:cs="Courier New"/>
        </w:rPr>
      </w:pPr>
    </w:p>
    <w:p w14:paraId="05C376B0" w14:textId="36ACF203" w:rsidR="00FD7ADC" w:rsidRDefault="00FD7ADC" w:rsidP="00FD7ADC">
      <w:pPr>
        <w:rPr>
          <w:rFonts w:ascii="Courier New" w:hAnsi="Courier New" w:cs="Courier New"/>
        </w:rPr>
      </w:pPr>
    </w:p>
    <w:p w14:paraId="23CD4026" w14:textId="4418C219" w:rsidR="00FD7ADC" w:rsidRPr="00FD7ADC" w:rsidRDefault="00FD7ADC" w:rsidP="00FD7ADC">
      <w:pPr>
        <w:pStyle w:val="Paragraphedeliste"/>
        <w:numPr>
          <w:ilvl w:val="0"/>
          <w:numId w:val="6"/>
        </w:numPr>
      </w:pPr>
      <w:r>
        <w:t>Regarder son contenu, c'est en TSX avec JSX mais on peut décoder / modifier des éléments</w:t>
      </w:r>
    </w:p>
    <w:p w14:paraId="160E9227" w14:textId="48099678" w:rsidR="00475893" w:rsidRDefault="00475893" w:rsidP="00475893">
      <w:pPr>
        <w:pStyle w:val="Sansinterligne"/>
      </w:pPr>
    </w:p>
    <w:p w14:paraId="32DE4B31" w14:textId="21692C75" w:rsidR="00475893" w:rsidRDefault="00475893" w:rsidP="00475893">
      <w:pPr>
        <w:pStyle w:val="Sansinterligne"/>
      </w:pPr>
    </w:p>
    <w:p w14:paraId="5ADB3AFA" w14:textId="277264AF" w:rsidR="00FD7ADC" w:rsidRDefault="00FD7ADC" w:rsidP="00475893">
      <w:pPr>
        <w:pStyle w:val="Sansinterligne"/>
      </w:pPr>
    </w:p>
    <w:p w14:paraId="6A8D5B93" w14:textId="4BFEF39D" w:rsidR="00FD7ADC" w:rsidRDefault="00FD7ADC" w:rsidP="00475893">
      <w:pPr>
        <w:pStyle w:val="Sansinterligne"/>
      </w:pPr>
    </w:p>
    <w:p w14:paraId="0ED4A661" w14:textId="0EFF90A3" w:rsidR="00FD7ADC" w:rsidRDefault="00FD7ADC" w:rsidP="00475893">
      <w:pPr>
        <w:pStyle w:val="Sansinterligne"/>
      </w:pPr>
    </w:p>
    <w:p w14:paraId="7D5C75EF" w14:textId="311BA41A" w:rsidR="00FD7ADC" w:rsidRDefault="00104451" w:rsidP="00104451">
      <w:proofErr w:type="gramStart"/>
      <w:r>
        <w:t>fichier</w:t>
      </w:r>
      <w:proofErr w:type="gramEnd"/>
      <w:r>
        <w:t xml:space="preserve"> </w:t>
      </w:r>
      <w:proofErr w:type="spellStart"/>
      <w:r w:rsidRPr="00104451">
        <w:rPr>
          <w:rFonts w:ascii="Courier New" w:hAnsi="Courier New" w:cs="Courier New"/>
        </w:rPr>
        <w:t>App.json</w:t>
      </w:r>
      <w:proofErr w:type="spellEnd"/>
      <w:r w:rsidRPr="00104451">
        <w:rPr>
          <w:rFonts w:ascii="Courier New" w:hAnsi="Courier New" w:cs="Courier New"/>
        </w:rPr>
        <w:t xml:space="preserve"> </w:t>
      </w:r>
      <w:r>
        <w:t>:</w:t>
      </w:r>
    </w:p>
    <w:p w14:paraId="32EBA932" w14:textId="15C6A541" w:rsidR="00FD7ADC" w:rsidRDefault="00FD7ADC" w:rsidP="00475893">
      <w:pPr>
        <w:pStyle w:val="Sansinterligne"/>
      </w:pPr>
    </w:p>
    <w:p w14:paraId="00BE6A09" w14:textId="23F69052" w:rsidR="00FD7ADC" w:rsidRDefault="00FD7ADC" w:rsidP="00475893">
      <w:pPr>
        <w:pStyle w:val="Sansinterligne"/>
      </w:pPr>
    </w:p>
    <w:p w14:paraId="450B6458" w14:textId="4F33A8C3" w:rsidR="00FD7ADC" w:rsidRDefault="00FD7ADC" w:rsidP="00475893">
      <w:pPr>
        <w:pStyle w:val="Sansinterligne"/>
      </w:pPr>
    </w:p>
    <w:p w14:paraId="0BDE0D58" w14:textId="60B2ADE7" w:rsidR="00104451" w:rsidRDefault="00104451" w:rsidP="00475893">
      <w:pPr>
        <w:pStyle w:val="Sansinterligne"/>
      </w:pPr>
    </w:p>
    <w:p w14:paraId="41C654F4" w14:textId="70B5ECE7" w:rsidR="00104451" w:rsidRDefault="00104451" w:rsidP="00475893">
      <w:pPr>
        <w:pStyle w:val="Sansinterligne"/>
      </w:pPr>
    </w:p>
    <w:p w14:paraId="0E4E5913" w14:textId="6EBBEAD1" w:rsidR="00104451" w:rsidRDefault="00104451" w:rsidP="00475893">
      <w:pPr>
        <w:pStyle w:val="Sansinterligne"/>
      </w:pPr>
    </w:p>
    <w:p w14:paraId="3A2C479E" w14:textId="4FC43D42" w:rsidR="00104451" w:rsidRDefault="00104451" w:rsidP="00475893">
      <w:pPr>
        <w:pStyle w:val="Sansinterligne"/>
      </w:pPr>
    </w:p>
    <w:p w14:paraId="366EE40B" w14:textId="572F5662" w:rsidR="00104451" w:rsidRDefault="00104451" w:rsidP="00475893">
      <w:pPr>
        <w:pStyle w:val="Sansinterligne"/>
      </w:pPr>
    </w:p>
    <w:p w14:paraId="4E11C604" w14:textId="1AE66E2F" w:rsidR="00104451" w:rsidRDefault="00104451" w:rsidP="00475893">
      <w:pPr>
        <w:pStyle w:val="Sansinterligne"/>
      </w:pPr>
    </w:p>
    <w:p w14:paraId="151DB5AD" w14:textId="7760F660" w:rsidR="00104451" w:rsidRDefault="00104451" w:rsidP="00104451">
      <w:pPr>
        <w:pStyle w:val="Titre2"/>
      </w:pPr>
      <w:r>
        <w:t>Un premier composant :</w:t>
      </w:r>
    </w:p>
    <w:p w14:paraId="5DD8C0BD" w14:textId="5F66FEA1" w:rsidR="00104451" w:rsidRDefault="00104451" w:rsidP="00104451"/>
    <w:p w14:paraId="0D435CE1" w14:textId="31BF1BDA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peut utiliser des composants </w:t>
      </w:r>
      <w:proofErr w:type="spellStart"/>
      <w:r>
        <w:t>React</w:t>
      </w:r>
      <w:proofErr w:type="spellEnd"/>
      <w:r>
        <w:t xml:space="preserve"> Native </w:t>
      </w:r>
      <w:proofErr w:type="spellStart"/>
      <w:r>
        <w:t>pré-établis</w:t>
      </w:r>
      <w:proofErr w:type="spellEnd"/>
      <w:r>
        <w:t xml:space="preserve"> ou </w:t>
      </w:r>
      <w:proofErr w:type="spellStart"/>
      <w:r>
        <w:t>créér</w:t>
      </w:r>
      <w:proofErr w:type="spellEnd"/>
      <w:r>
        <w:t xml:space="preserve"> les nôtres composés de ces composants </w:t>
      </w:r>
      <w:proofErr w:type="spellStart"/>
      <w:r>
        <w:t>pré-établis</w:t>
      </w:r>
      <w:proofErr w:type="spellEnd"/>
    </w:p>
    <w:p w14:paraId="0B9C4548" w14:textId="6F5A92A1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Les composants peuvent être des composants de classe ou des composants fonctionnels </w:t>
      </w:r>
      <w:proofErr w:type="gramStart"/>
      <w:r>
        <w:t>( provenant</w:t>
      </w:r>
      <w:proofErr w:type="gramEnd"/>
      <w:r>
        <w:t xml:space="preserve"> d'une fonction )</w:t>
      </w:r>
    </w:p>
    <w:p w14:paraId="00B80C46" w14:textId="18CC6FCF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va retirer le code par défaut du fichier </w:t>
      </w:r>
      <w:proofErr w:type="spellStart"/>
      <w:r>
        <w:t>tsx</w:t>
      </w:r>
      <w:proofErr w:type="spellEnd"/>
      <w:r>
        <w:t xml:space="preserve"> et créer un composant sans état </w:t>
      </w:r>
      <w:proofErr w:type="gramStart"/>
      <w:r>
        <w:t xml:space="preserve">( </w:t>
      </w:r>
      <w:proofErr w:type="spellStart"/>
      <w:r>
        <w:t>stateless</w:t>
      </w:r>
      <w:proofErr w:type="spellEnd"/>
      <w:proofErr w:type="gramEnd"/>
      <w:r>
        <w:t xml:space="preserve"> ) simple.</w:t>
      </w:r>
    </w:p>
    <w:p w14:paraId="75EA13FD" w14:textId="2AABE4A8" w:rsidR="00104451" w:rsidRDefault="00104451" w:rsidP="00104451"/>
    <w:p w14:paraId="1F6FC2F8" w14:textId="6E5294EC" w:rsidR="00104451" w:rsidRDefault="00104451" w:rsidP="00104451"/>
    <w:p w14:paraId="7128235C" w14:textId="16A61A3D" w:rsidR="00F9098C" w:rsidRDefault="00F9098C" w:rsidP="00104451">
      <w:r>
        <w:t>Soit un composant simple ne contenant que le titre d'une chanson</w:t>
      </w:r>
    </w:p>
    <w:p w14:paraId="6B7F1191" w14:textId="04D1E675" w:rsidR="00F9098C" w:rsidRDefault="00F9098C" w:rsidP="00104451"/>
    <w:p w14:paraId="0382D6DF" w14:textId="51012DF0" w:rsidR="00F9098C" w:rsidRDefault="00F9098C" w:rsidP="00104451">
      <w:r>
        <w:t xml:space="preserve">Retirer le code de </w:t>
      </w:r>
      <w:proofErr w:type="spellStart"/>
      <w:r w:rsidRPr="00CD5E1C">
        <w:rPr>
          <w:rFonts w:ascii="Courier New" w:hAnsi="Courier New" w:cs="Courier New"/>
        </w:rPr>
        <w:t>App.tsx</w:t>
      </w:r>
      <w:proofErr w:type="spellEnd"/>
      <w:r>
        <w:t xml:space="preserve">, changer l'extension pour </w:t>
      </w:r>
      <w:r w:rsidRPr="00CD5E1C">
        <w:rPr>
          <w:rFonts w:ascii="Courier New" w:hAnsi="Courier New" w:cs="Courier New"/>
        </w:rPr>
        <w:t>App.js</w:t>
      </w:r>
      <w:r>
        <w:t xml:space="preserve"> </w:t>
      </w:r>
      <w:proofErr w:type="gramStart"/>
      <w:r>
        <w:t>( on</w:t>
      </w:r>
      <w:proofErr w:type="gramEnd"/>
      <w:r>
        <w:t xml:space="preserve"> va travaille en JavaScript plutôt qu'en </w:t>
      </w:r>
      <w:proofErr w:type="spellStart"/>
      <w:r>
        <w:t>TypeScript</w:t>
      </w:r>
      <w:proofErr w:type="spellEnd"/>
      <w:r>
        <w:t xml:space="preserve"> dans ce cours )</w:t>
      </w:r>
    </w:p>
    <w:p w14:paraId="354C3065" w14:textId="46E97539" w:rsidR="00F9098C" w:rsidRDefault="00F9098C" w:rsidP="00104451"/>
    <w:p w14:paraId="0542E015" w14:textId="77777777" w:rsidR="00F9098C" w:rsidRPr="00104451" w:rsidRDefault="00F9098C" w:rsidP="00104451"/>
    <w:p w14:paraId="44C69CF1" w14:textId="2BE02ED9" w:rsidR="00104451" w:rsidRDefault="00D65EDB" w:rsidP="00D65EDB">
      <w:pPr>
        <w:pStyle w:val="Titre2"/>
      </w:pPr>
      <w:r w:rsidRPr="00D65EDB">
        <w:t xml:space="preserve">Exercice </w:t>
      </w:r>
      <w:r w:rsidR="009B3E3E" w:rsidRPr="00D65EDB">
        <w:t>Créons un composant Chanson, de façon fonctionnelle d'abord, et avec une classe ensuite.</w:t>
      </w:r>
      <w:r w:rsidR="009B3E3E">
        <w:t xml:space="preserve"> Prenez des notes !</w:t>
      </w:r>
    </w:p>
    <w:p w14:paraId="5377B75F" w14:textId="32C2A189" w:rsidR="009B3E3E" w:rsidRDefault="009B3E3E" w:rsidP="009B3E3E"/>
    <w:p w14:paraId="6FBBDF6E" w14:textId="157776ED" w:rsidR="009B3E3E" w:rsidRDefault="009B3E3E" w:rsidP="009B3E3E"/>
    <w:p w14:paraId="231A0E3C" w14:textId="495396FA" w:rsidR="009B3E3E" w:rsidRDefault="00286117" w:rsidP="009B3E3E">
      <w:r>
        <w:t>Composant fonctionnel :</w:t>
      </w:r>
    </w:p>
    <w:p w14:paraId="26D3D7BA" w14:textId="2807CB6B" w:rsidR="00286117" w:rsidRDefault="00286117" w:rsidP="009B3E3E"/>
    <w:p w14:paraId="4E13A156" w14:textId="6221356F" w:rsidR="00286117" w:rsidRDefault="00286117" w:rsidP="009B3E3E"/>
    <w:p w14:paraId="2F0BD152" w14:textId="736A0323" w:rsidR="00286117" w:rsidRDefault="00286117" w:rsidP="009B3E3E"/>
    <w:p w14:paraId="45075970" w14:textId="45FF041D" w:rsidR="00286117" w:rsidRDefault="00286117" w:rsidP="009B3E3E"/>
    <w:p w14:paraId="634DB1FC" w14:textId="36B20E81" w:rsidR="00286117" w:rsidRDefault="00286117" w:rsidP="009B3E3E"/>
    <w:p w14:paraId="67E32B4D" w14:textId="0B96CE7F" w:rsidR="00286117" w:rsidRDefault="00286117" w:rsidP="009B3E3E"/>
    <w:p w14:paraId="337C931D" w14:textId="4D24831F" w:rsidR="000A7AF3" w:rsidRDefault="000A7AF3" w:rsidP="009B3E3E"/>
    <w:p w14:paraId="0CC70FF6" w14:textId="4BBBFFB9" w:rsidR="000A7AF3" w:rsidRDefault="000A7AF3" w:rsidP="009B3E3E"/>
    <w:p w14:paraId="064E2E42" w14:textId="0051497C" w:rsidR="000A7AF3" w:rsidRDefault="000A7AF3" w:rsidP="009B3E3E"/>
    <w:p w14:paraId="497CD3AB" w14:textId="77777777" w:rsidR="000A7AF3" w:rsidRDefault="000A7AF3" w:rsidP="009B3E3E"/>
    <w:p w14:paraId="700C2944" w14:textId="1D97FE61" w:rsidR="00286117" w:rsidRDefault="00286117" w:rsidP="009B3E3E"/>
    <w:p w14:paraId="6B069FA2" w14:textId="7827063B" w:rsidR="00286117" w:rsidRDefault="00286117" w:rsidP="009B3E3E"/>
    <w:p w14:paraId="0C26F35B" w14:textId="2D2C9CF0" w:rsidR="00286117" w:rsidRDefault="00286117" w:rsidP="009B3E3E">
      <w:r>
        <w:t xml:space="preserve">Composant fonctionnel </w:t>
      </w:r>
      <w:proofErr w:type="gramStart"/>
      <w:r>
        <w:t xml:space="preserve">( </w:t>
      </w:r>
      <w:proofErr w:type="spellStart"/>
      <w:r>
        <w:t>arrow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) :</w:t>
      </w:r>
    </w:p>
    <w:p w14:paraId="238D7397" w14:textId="04982E84" w:rsidR="00286117" w:rsidRDefault="00286117" w:rsidP="009B3E3E"/>
    <w:p w14:paraId="5D3D3C71" w14:textId="1144A7A0" w:rsidR="00286117" w:rsidRDefault="00286117" w:rsidP="009B3E3E"/>
    <w:p w14:paraId="11DF602C" w14:textId="4179308E" w:rsidR="00286117" w:rsidRDefault="00286117" w:rsidP="009B3E3E"/>
    <w:p w14:paraId="614896BE" w14:textId="38CBEB17" w:rsidR="00286117" w:rsidRDefault="00286117" w:rsidP="009B3E3E"/>
    <w:p w14:paraId="020692B2" w14:textId="54D114BF" w:rsidR="00286117" w:rsidRDefault="00286117" w:rsidP="009B3E3E"/>
    <w:p w14:paraId="7415D281" w14:textId="04398705" w:rsidR="000A7AF3" w:rsidRDefault="000A7AF3" w:rsidP="009B3E3E"/>
    <w:p w14:paraId="2DFD6A83" w14:textId="6DEBF70F" w:rsidR="000A7AF3" w:rsidRDefault="000A7AF3" w:rsidP="009B3E3E"/>
    <w:p w14:paraId="1071E1A1" w14:textId="7BE9959B" w:rsidR="000A7AF3" w:rsidRDefault="000A7AF3" w:rsidP="009B3E3E"/>
    <w:p w14:paraId="4B1D5D62" w14:textId="40945F07" w:rsidR="000A7AF3" w:rsidRDefault="000A7AF3" w:rsidP="009B3E3E"/>
    <w:p w14:paraId="170E7500" w14:textId="20AB323B" w:rsidR="000A7AF3" w:rsidRDefault="000A7AF3" w:rsidP="009B3E3E"/>
    <w:p w14:paraId="62B2C1DF" w14:textId="7EC469F1" w:rsidR="000A7AF3" w:rsidRDefault="000A7AF3" w:rsidP="009B3E3E"/>
    <w:p w14:paraId="50212BE6" w14:textId="77777777" w:rsidR="000A7AF3" w:rsidRDefault="000A7AF3" w:rsidP="009B3E3E"/>
    <w:p w14:paraId="7E4C81BF" w14:textId="581A747F" w:rsidR="00286117" w:rsidRDefault="00286117" w:rsidP="009B3E3E"/>
    <w:p w14:paraId="09F40C93" w14:textId="72930E1C" w:rsidR="00286117" w:rsidRDefault="00286117" w:rsidP="009B3E3E"/>
    <w:p w14:paraId="0E91368B" w14:textId="4C555DF5" w:rsidR="00286117" w:rsidRDefault="00286117" w:rsidP="009B3E3E">
      <w:r>
        <w:t>Composante de classe :</w:t>
      </w:r>
    </w:p>
    <w:p w14:paraId="67F57B01" w14:textId="4F7CCB99" w:rsidR="009B3E3E" w:rsidRDefault="009B3E3E" w:rsidP="009B3E3E"/>
    <w:p w14:paraId="019B9E8D" w14:textId="4A1E4543" w:rsidR="009B3E3E" w:rsidRDefault="009B3E3E" w:rsidP="009B3E3E"/>
    <w:p w14:paraId="06540478" w14:textId="603C2876" w:rsidR="009B3E3E" w:rsidRDefault="009B3E3E" w:rsidP="009B3E3E"/>
    <w:p w14:paraId="7EE931E5" w14:textId="532C2822" w:rsidR="009B3E3E" w:rsidRDefault="009B3E3E" w:rsidP="009B3E3E"/>
    <w:p w14:paraId="600C89A0" w14:textId="5C08A0D5" w:rsidR="009B3E3E" w:rsidRDefault="009B3E3E" w:rsidP="009B3E3E"/>
    <w:p w14:paraId="520EDFD3" w14:textId="248E87A9" w:rsidR="009B3E3E" w:rsidRDefault="009B3E3E" w:rsidP="009B3E3E"/>
    <w:p w14:paraId="0AF72E46" w14:textId="47B6D8AB" w:rsidR="00F51567" w:rsidRDefault="00F51567" w:rsidP="009B3E3E"/>
    <w:p w14:paraId="4CA2FC86" w14:textId="77777777" w:rsidR="00F51567" w:rsidRDefault="00F51567" w:rsidP="009B3E3E"/>
    <w:p w14:paraId="5BBB15B7" w14:textId="333CE719" w:rsidR="009B3E3E" w:rsidRDefault="009B3E3E" w:rsidP="009B3E3E"/>
    <w:p w14:paraId="427A66D9" w14:textId="318FB75A" w:rsidR="009B3E3E" w:rsidRDefault="00C9671E" w:rsidP="00C9671E">
      <w:pPr>
        <w:pStyle w:val="Titre2"/>
      </w:pPr>
      <w:r w:rsidRPr="00C9671E">
        <w:t>JSX</w:t>
      </w:r>
    </w:p>
    <w:p w14:paraId="7179C159" w14:textId="66FB6260" w:rsidR="004A7B12" w:rsidRDefault="004A7B12" w:rsidP="004A7B12"/>
    <w:p w14:paraId="54F9DE35" w14:textId="0BB4D9B6" w:rsidR="004A7B12" w:rsidRDefault="004A7B12" w:rsidP="004A7B12">
      <w:r>
        <w:tab/>
        <w:t xml:space="preserve">C'est quoi ? </w:t>
      </w:r>
    </w:p>
    <w:p w14:paraId="3410CC7F" w14:textId="0381F284" w:rsidR="004A7B12" w:rsidRDefault="004A7B12" w:rsidP="004A7B12"/>
    <w:p w14:paraId="2B416548" w14:textId="06D73EE5" w:rsidR="004A7B12" w:rsidRDefault="004A7B12" w:rsidP="004A7B12"/>
    <w:p w14:paraId="0A949277" w14:textId="00C38659" w:rsidR="004A7B12" w:rsidRDefault="004A7B12" w:rsidP="004A7B12"/>
    <w:p w14:paraId="6805B0C3" w14:textId="3D5B1E08" w:rsidR="004A7B12" w:rsidRDefault="004A7B12" w:rsidP="004A7B12"/>
    <w:p w14:paraId="6B9BDB24" w14:textId="5532E3CC" w:rsidR="004A7B12" w:rsidRDefault="004A7B12" w:rsidP="004A7B12"/>
    <w:p w14:paraId="1C59DC5B" w14:textId="3E676155" w:rsidR="004A7B12" w:rsidRDefault="004A7B12" w:rsidP="004A7B12"/>
    <w:p w14:paraId="1F0DBE4A" w14:textId="6D49F080" w:rsidR="004A7B12" w:rsidRDefault="004A7B12" w:rsidP="004A7B12"/>
    <w:p w14:paraId="489C539D" w14:textId="77777777" w:rsidR="004A7B12" w:rsidRPr="004A7B12" w:rsidRDefault="004A7B12" w:rsidP="004A7B12"/>
    <w:p w14:paraId="61C6DF97" w14:textId="257CA09D" w:rsidR="009B3E3E" w:rsidRDefault="009B3E3E" w:rsidP="009B3E3E"/>
    <w:p w14:paraId="392A6B12" w14:textId="15628F6D" w:rsidR="009B3E3E" w:rsidRDefault="00286117" w:rsidP="00C9671E">
      <w:pPr>
        <w:pStyle w:val="Titre2"/>
      </w:pPr>
      <w:r>
        <w:t>Donnez un style à notre composant</w:t>
      </w:r>
    </w:p>
    <w:p w14:paraId="0125000C" w14:textId="037F8FB9" w:rsidR="00C9671E" w:rsidRDefault="00C9671E" w:rsidP="00C9671E"/>
    <w:p w14:paraId="4FB96AFF" w14:textId="11CD51DA" w:rsidR="00C9671E" w:rsidRDefault="00C9671E" w:rsidP="00C9671E">
      <w:pPr>
        <w:ind w:left="708"/>
      </w:pPr>
      <w:r>
        <w:t xml:space="preserve">On va créer un objet styles à l'aide de la méthode </w:t>
      </w:r>
      <w:proofErr w:type="spellStart"/>
      <w:r>
        <w:t>create</w:t>
      </w:r>
      <w:proofErr w:type="spellEnd"/>
      <w:r>
        <w:t xml:space="preserve"> de la classe </w:t>
      </w:r>
      <w:proofErr w:type="spellStart"/>
      <w:r>
        <w:t>StyleSheet</w:t>
      </w:r>
      <w:proofErr w:type="spellEnd"/>
      <w:r>
        <w:t xml:space="preserve"> de </w:t>
      </w:r>
      <w:proofErr w:type="spellStart"/>
      <w:r>
        <w:t>ReactNative</w:t>
      </w:r>
      <w:proofErr w:type="spellEnd"/>
      <w:r>
        <w:t xml:space="preserve"> !</w:t>
      </w:r>
    </w:p>
    <w:p w14:paraId="0CC9D783" w14:textId="365D82B9" w:rsidR="00C9671E" w:rsidRDefault="00C9671E" w:rsidP="00C9671E">
      <w:pPr>
        <w:ind w:left="708"/>
      </w:pPr>
    </w:p>
    <w:p w14:paraId="3C6CCDA5" w14:textId="28A371AF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importer</w:t>
      </w:r>
      <w:proofErr w:type="gramEnd"/>
      <w:r>
        <w:t xml:space="preserve"> </w:t>
      </w:r>
      <w:proofErr w:type="spellStart"/>
      <w:r>
        <w:t>StyleSheet</w:t>
      </w:r>
      <w:proofErr w:type="spellEnd"/>
      <w:r w:rsidR="004A7B12">
        <w:t xml:space="preserve"> de </w:t>
      </w:r>
      <w:proofErr w:type="spellStart"/>
      <w:r w:rsidR="004A7B12">
        <w:t>react</w:t>
      </w:r>
      <w:proofErr w:type="spellEnd"/>
      <w:r w:rsidR="004A7B12">
        <w:t>-native</w:t>
      </w:r>
    </w:p>
    <w:p w14:paraId="7193FC60" w14:textId="02372A0A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faire</w:t>
      </w:r>
      <w:proofErr w:type="gramEnd"/>
      <w:r>
        <w:t xml:space="preserve"> des règles </w:t>
      </w:r>
      <w:r w:rsidR="004A7B12">
        <w:t>similaires à des règles CSS</w:t>
      </w:r>
    </w:p>
    <w:p w14:paraId="19546407" w14:textId="402C5B1F" w:rsidR="004A7B12" w:rsidRDefault="004A7B12" w:rsidP="004A7B12"/>
    <w:p w14:paraId="0F77DDE7" w14:textId="77777777" w:rsidR="004A7B12" w:rsidRDefault="004A7B12" w:rsidP="004A7B12">
      <w:pPr>
        <w:pStyle w:val="Titre2"/>
        <w:ind w:left="708"/>
      </w:pPr>
      <w:r>
        <w:t xml:space="preserve">Exercice : </w:t>
      </w:r>
    </w:p>
    <w:p w14:paraId="00B08663" w14:textId="04889899" w:rsidR="004A7B12" w:rsidRDefault="004A7B12" w:rsidP="004A7B12">
      <w:pPr>
        <w:pStyle w:val="Titre2"/>
        <w:ind w:left="1416"/>
      </w:pPr>
      <w:r>
        <w:t xml:space="preserve">Donnez une couleur de fond, une marge et un </w:t>
      </w:r>
      <w:proofErr w:type="spellStart"/>
      <w:r>
        <w:t>borderRadius</w:t>
      </w:r>
      <w:proofErr w:type="spellEnd"/>
      <w:r>
        <w:t xml:space="preserve"> à notre objet Chanson</w:t>
      </w:r>
    </w:p>
    <w:p w14:paraId="0752E979" w14:textId="5ED81698" w:rsidR="004A7B12" w:rsidRPr="004A7B12" w:rsidRDefault="004A7B12" w:rsidP="004A7B12">
      <w:pPr>
        <w:pStyle w:val="Titre2"/>
      </w:pPr>
      <w:r>
        <w:tab/>
      </w:r>
      <w:r>
        <w:tab/>
        <w:t>Donnez une plus grande taille et un style italique au texte à l'intérieur</w:t>
      </w:r>
    </w:p>
    <w:p w14:paraId="5C3C72F9" w14:textId="161393ED" w:rsidR="004A7B12" w:rsidRDefault="004A7B12" w:rsidP="004A7B12">
      <w:pPr>
        <w:ind w:left="708"/>
      </w:pPr>
    </w:p>
    <w:p w14:paraId="081E99EE" w14:textId="53DCCACB" w:rsidR="004A7B12" w:rsidRDefault="004A7B12" w:rsidP="004A7B12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22CB0BC5" wp14:editId="2C703757">
            <wp:extent cx="3676650" cy="1682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56" t="7327" r="21588" b="65706"/>
                    <a:stretch/>
                  </pic:blipFill>
                  <pic:spPr bwMode="auto">
                    <a:xfrm>
                      <a:off x="0" y="0"/>
                      <a:ext cx="367665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84B" w14:textId="7816FA52" w:rsidR="00D65EDB" w:rsidRDefault="00D65EDB" w:rsidP="004A7B12">
      <w:pPr>
        <w:ind w:left="708"/>
        <w:jc w:val="center"/>
      </w:pPr>
    </w:p>
    <w:p w14:paraId="248E1D44" w14:textId="461B72B7" w:rsidR="00D65EDB" w:rsidRDefault="00D65EDB" w:rsidP="00D65EDB">
      <w:pPr>
        <w:pStyle w:val="Titre2"/>
      </w:pPr>
      <w:r>
        <w:tab/>
      </w:r>
      <w:r>
        <w:tab/>
        <w:t>Appliquez les "règles" aux composants avec l'attribut style</w:t>
      </w:r>
    </w:p>
    <w:p w14:paraId="260CAD19" w14:textId="4F597105" w:rsidR="00D65EDB" w:rsidRDefault="00D65EDB" w:rsidP="00D65EDB"/>
    <w:p w14:paraId="3551BDF6" w14:textId="1BF1447C" w:rsidR="00D65EDB" w:rsidRDefault="00D65EDB" w:rsidP="00D65EDB"/>
    <w:p w14:paraId="11DD12C8" w14:textId="37D8D9CB" w:rsidR="00D65EDB" w:rsidRDefault="00D65EDB" w:rsidP="00D65EDB">
      <w:pPr>
        <w:pStyle w:val="Titre2"/>
      </w:pPr>
      <w:r>
        <w:t xml:space="preserve">Créer un composant à partir d'autres composants </w:t>
      </w:r>
    </w:p>
    <w:p w14:paraId="1528120C" w14:textId="77777777" w:rsidR="00D65EDB" w:rsidRPr="00D65EDB" w:rsidRDefault="00D65EDB" w:rsidP="00D65EDB"/>
    <w:p w14:paraId="466EBE91" w14:textId="77777777" w:rsidR="009B3E3E" w:rsidRDefault="009B3E3E" w:rsidP="009B3E3E"/>
    <w:p w14:paraId="44C60F59" w14:textId="3D490CE8" w:rsidR="00104451" w:rsidRDefault="00104451" w:rsidP="00475893">
      <w:pPr>
        <w:pStyle w:val="Sansinterligne"/>
      </w:pPr>
    </w:p>
    <w:p w14:paraId="3681031D" w14:textId="27C63EC1" w:rsidR="00D65EDB" w:rsidRDefault="00D65EDB" w:rsidP="00D65EDB">
      <w:pPr>
        <w:pStyle w:val="Paragraphedeliste"/>
        <w:numPr>
          <w:ilvl w:val="0"/>
          <w:numId w:val="7"/>
        </w:numPr>
      </w:pPr>
      <w:r w:rsidRPr="00D65EDB">
        <w:rPr>
          <w:rStyle w:val="Titre2Car"/>
        </w:rPr>
        <w:t>Exercice</w:t>
      </w:r>
      <w:r>
        <w:t xml:space="preserve"> Créons, dans le même fichier </w:t>
      </w:r>
      <w:r w:rsidRPr="00D65EDB">
        <w:rPr>
          <w:rFonts w:ascii="Courier New" w:hAnsi="Courier New" w:cs="Courier New"/>
        </w:rPr>
        <w:t>App.js</w:t>
      </w:r>
      <w:r>
        <w:t xml:space="preserve">, un autre composant de classe appelé </w:t>
      </w:r>
      <w:r w:rsidRPr="00D65EDB">
        <w:rPr>
          <w:rFonts w:ascii="Courier New" w:hAnsi="Courier New" w:cs="Courier New"/>
        </w:rPr>
        <w:t>Playlist</w:t>
      </w:r>
      <w:r>
        <w:t xml:space="preserve"> qui comprendra 4 Composants </w:t>
      </w:r>
      <w:r w:rsidRPr="00D65EDB">
        <w:rPr>
          <w:rFonts w:ascii="Courier New" w:hAnsi="Courier New" w:cs="Courier New"/>
        </w:rPr>
        <w:t>Chanson</w:t>
      </w:r>
    </w:p>
    <w:p w14:paraId="3AF2BAE7" w14:textId="7D082BDA" w:rsidR="00D65EDB" w:rsidRDefault="00D65EDB" w:rsidP="00D65EDB">
      <w:pPr>
        <w:pStyle w:val="Paragraphedeliste"/>
        <w:ind w:left="1776"/>
      </w:pPr>
    </w:p>
    <w:p w14:paraId="3D874C6C" w14:textId="0A8B9963" w:rsidR="00D65EDB" w:rsidRDefault="00D65EDB" w:rsidP="00D65EDB">
      <w:pPr>
        <w:pStyle w:val="Paragraphedeliste"/>
        <w:ind w:left="1776"/>
      </w:pPr>
    </w:p>
    <w:p w14:paraId="28882FC0" w14:textId="07E33BD2" w:rsidR="00D65EDB" w:rsidRDefault="00D65EDB" w:rsidP="00D65EDB">
      <w:pPr>
        <w:pStyle w:val="Paragraphedeliste"/>
        <w:ind w:left="1776"/>
        <w:jc w:val="center"/>
      </w:pPr>
      <w:r>
        <w:rPr>
          <w:noProof/>
        </w:rPr>
        <w:drawing>
          <wp:inline distT="0" distB="0" distL="0" distR="0" wp14:anchorId="6ACA5A9A" wp14:editId="110249F1">
            <wp:extent cx="1993900" cy="3695388"/>
            <wp:effectExtent l="0" t="0" r="635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5" t="7020" r="25318"/>
                    <a:stretch/>
                  </pic:blipFill>
                  <pic:spPr bwMode="auto">
                    <a:xfrm>
                      <a:off x="0" y="0"/>
                      <a:ext cx="1995009" cy="369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9FDC" w14:textId="02539A16" w:rsidR="00A17025" w:rsidRDefault="00A17025" w:rsidP="00D65EDB">
      <w:pPr>
        <w:pStyle w:val="Paragraphedeliste"/>
        <w:ind w:left="1776"/>
        <w:jc w:val="center"/>
      </w:pPr>
    </w:p>
    <w:p w14:paraId="5C4AE554" w14:textId="4AEDA214" w:rsidR="00A17025" w:rsidRDefault="00A17025" w:rsidP="00D65EDB">
      <w:pPr>
        <w:pStyle w:val="Paragraphedeliste"/>
        <w:ind w:left="1776"/>
        <w:jc w:val="center"/>
      </w:pPr>
    </w:p>
    <w:p w14:paraId="196FB475" w14:textId="2B057FB1" w:rsidR="00F51567" w:rsidRDefault="00F51567" w:rsidP="00F51567">
      <w:pPr>
        <w:pStyle w:val="Paragraphedeliste"/>
        <w:numPr>
          <w:ilvl w:val="0"/>
          <w:numId w:val="7"/>
        </w:numPr>
      </w:pPr>
      <w:r>
        <w:t>Le faire en ajoutant des composants</w:t>
      </w:r>
    </w:p>
    <w:p w14:paraId="000D25B6" w14:textId="21D58AF6" w:rsidR="00F51567" w:rsidRDefault="00F51567" w:rsidP="00F51567">
      <w:pPr>
        <w:pStyle w:val="Paragraphedeliste"/>
        <w:numPr>
          <w:ilvl w:val="0"/>
          <w:numId w:val="7"/>
        </w:numPr>
      </w:pPr>
      <w:r>
        <w:t xml:space="preserve">Le faire en ajoutant des composants avec une boucle </w:t>
      </w:r>
    </w:p>
    <w:p w14:paraId="3FAAB7BF" w14:textId="2136EEE9" w:rsidR="00D65EDB" w:rsidRDefault="00D65EDB" w:rsidP="00D65EDB">
      <w:pPr>
        <w:pStyle w:val="Paragraphedeliste"/>
        <w:ind w:left="1776"/>
        <w:jc w:val="center"/>
      </w:pPr>
    </w:p>
    <w:p w14:paraId="537835E9" w14:textId="45B9209C" w:rsidR="00F51567" w:rsidRDefault="00F51567" w:rsidP="00D65EDB">
      <w:pPr>
        <w:pStyle w:val="Paragraphedeliste"/>
        <w:ind w:left="1776"/>
        <w:jc w:val="center"/>
      </w:pPr>
    </w:p>
    <w:p w14:paraId="6A24C8E7" w14:textId="23BE89CE" w:rsidR="00F51567" w:rsidRDefault="00F51567" w:rsidP="00F51567">
      <w:pPr>
        <w:pStyle w:val="Titre2"/>
      </w:pPr>
      <w:r>
        <w:t>Organisation des composants sur l'activité</w:t>
      </w:r>
    </w:p>
    <w:p w14:paraId="5FB9779B" w14:textId="692E51FE" w:rsidR="00F51567" w:rsidRDefault="00F51567" w:rsidP="00F51567"/>
    <w:p w14:paraId="310C7190" w14:textId="3B3DB7EC" w:rsidR="00F51567" w:rsidRDefault="00F51567" w:rsidP="00F51567">
      <w:pPr>
        <w:ind w:left="708"/>
      </w:pPr>
      <w:r>
        <w:t xml:space="preserve">On n'utilise pas de </w:t>
      </w:r>
      <w:proofErr w:type="spellStart"/>
      <w:r>
        <w:t>ConstraintLayout</w:t>
      </w:r>
      <w:proofErr w:type="spellEnd"/>
      <w:r>
        <w:t xml:space="preserve"> ou de </w:t>
      </w:r>
      <w:proofErr w:type="spellStart"/>
      <w:r>
        <w:t>LinearLayout</w:t>
      </w:r>
      <w:proofErr w:type="spellEnd"/>
      <w:r>
        <w:t xml:space="preserve"> avec </w:t>
      </w:r>
      <w:proofErr w:type="spellStart"/>
      <w:r>
        <w:t>ReactNative</w:t>
      </w:r>
      <w:proofErr w:type="spellEnd"/>
      <w:r>
        <w:t xml:space="preserve">, on utilise plutôt un </w:t>
      </w:r>
      <w:proofErr w:type="spellStart"/>
      <w:r>
        <w:t>flexbox</w:t>
      </w:r>
      <w:proofErr w:type="spellEnd"/>
      <w:r>
        <w:t xml:space="preserve"> comme en CSS.</w:t>
      </w:r>
    </w:p>
    <w:p w14:paraId="49C5B5DF" w14:textId="40DF1463" w:rsidR="00F51567" w:rsidRDefault="00F51567" w:rsidP="00F51567">
      <w:pPr>
        <w:ind w:left="708"/>
      </w:pPr>
    </w:p>
    <w:p w14:paraId="491DF4C7" w14:textId="77777777" w:rsidR="00F51567" w:rsidRDefault="00F51567" w:rsidP="00F51567">
      <w:pPr>
        <w:ind w:left="708"/>
      </w:pPr>
    </w:p>
    <w:p w14:paraId="3B29123D" w14:textId="31AD7232" w:rsidR="00F51567" w:rsidRDefault="00F51567" w:rsidP="00F5156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F51567" w14:paraId="1C7A9298" w14:textId="77777777" w:rsidTr="00BE1D84">
        <w:tc>
          <w:tcPr>
            <w:tcW w:w="9204" w:type="dxa"/>
            <w:gridSpan w:val="2"/>
          </w:tcPr>
          <w:p w14:paraId="51754F93" w14:textId="234D3A82" w:rsidR="00F51567" w:rsidRDefault="00F51567" w:rsidP="00F51567">
            <w:pPr>
              <w:pStyle w:val="Titre2"/>
              <w:jc w:val="center"/>
            </w:pPr>
            <w:r>
              <w:t xml:space="preserve">Différences entre web et </w:t>
            </w:r>
            <w:proofErr w:type="spellStart"/>
            <w:r>
              <w:t>React</w:t>
            </w:r>
            <w:proofErr w:type="spellEnd"/>
            <w:r>
              <w:t xml:space="preserve"> Native pour le </w:t>
            </w:r>
            <w:proofErr w:type="spellStart"/>
            <w:r>
              <w:t>flexbox</w:t>
            </w:r>
            <w:proofErr w:type="spellEnd"/>
          </w:p>
        </w:tc>
      </w:tr>
      <w:tr w:rsidR="00F51567" w14:paraId="76EDAC59" w14:textId="77777777" w:rsidTr="00F51567">
        <w:tc>
          <w:tcPr>
            <w:tcW w:w="4602" w:type="dxa"/>
          </w:tcPr>
          <w:p w14:paraId="2556A30B" w14:textId="0405C06A" w:rsidR="00F51567" w:rsidRDefault="00F51567" w:rsidP="00F51567">
            <w:pPr>
              <w:jc w:val="center"/>
            </w:pPr>
            <w:r>
              <w:t>Web</w:t>
            </w:r>
          </w:p>
        </w:tc>
        <w:tc>
          <w:tcPr>
            <w:tcW w:w="4602" w:type="dxa"/>
          </w:tcPr>
          <w:p w14:paraId="07B99DF6" w14:textId="79DD017F" w:rsidR="00F51567" w:rsidRDefault="00F51567" w:rsidP="00F51567">
            <w:pPr>
              <w:jc w:val="center"/>
            </w:pPr>
            <w:proofErr w:type="spellStart"/>
            <w:r>
              <w:t>React</w:t>
            </w:r>
            <w:proofErr w:type="spellEnd"/>
            <w:r>
              <w:t xml:space="preserve"> Native</w:t>
            </w:r>
          </w:p>
        </w:tc>
      </w:tr>
      <w:tr w:rsidR="00F51567" w14:paraId="64AE3EC5" w14:textId="77777777" w:rsidTr="00F51567">
        <w:tc>
          <w:tcPr>
            <w:tcW w:w="4602" w:type="dxa"/>
          </w:tcPr>
          <w:p w14:paraId="16F9C533" w14:textId="77777777" w:rsidR="00F51567" w:rsidRDefault="00F51567" w:rsidP="00F51567"/>
        </w:tc>
        <w:tc>
          <w:tcPr>
            <w:tcW w:w="4602" w:type="dxa"/>
          </w:tcPr>
          <w:p w14:paraId="070EFA8A" w14:textId="77777777" w:rsidR="00F51567" w:rsidRDefault="00F51567" w:rsidP="00F51567"/>
        </w:tc>
      </w:tr>
      <w:tr w:rsidR="00F51567" w14:paraId="2AE4CBDC" w14:textId="77777777" w:rsidTr="00F51567">
        <w:tc>
          <w:tcPr>
            <w:tcW w:w="4602" w:type="dxa"/>
          </w:tcPr>
          <w:p w14:paraId="0BAB0614" w14:textId="77777777" w:rsidR="00F51567" w:rsidRDefault="00F51567" w:rsidP="00F51567"/>
        </w:tc>
        <w:tc>
          <w:tcPr>
            <w:tcW w:w="4602" w:type="dxa"/>
          </w:tcPr>
          <w:p w14:paraId="3B14E011" w14:textId="77777777" w:rsidR="00F51567" w:rsidRDefault="00F51567" w:rsidP="00F51567"/>
        </w:tc>
      </w:tr>
      <w:tr w:rsidR="00F51567" w14:paraId="4DE4A97E" w14:textId="77777777" w:rsidTr="00F51567">
        <w:tc>
          <w:tcPr>
            <w:tcW w:w="4602" w:type="dxa"/>
          </w:tcPr>
          <w:p w14:paraId="266D8F0A" w14:textId="77777777" w:rsidR="00F51567" w:rsidRDefault="00F51567" w:rsidP="00F51567"/>
        </w:tc>
        <w:tc>
          <w:tcPr>
            <w:tcW w:w="4602" w:type="dxa"/>
          </w:tcPr>
          <w:p w14:paraId="54153D7C" w14:textId="77777777" w:rsidR="00F51567" w:rsidRDefault="00F51567" w:rsidP="00F51567"/>
        </w:tc>
      </w:tr>
    </w:tbl>
    <w:p w14:paraId="6602BF4E" w14:textId="77777777" w:rsidR="00F51567" w:rsidRPr="00F51567" w:rsidRDefault="00F51567" w:rsidP="00F51567">
      <w:pPr>
        <w:ind w:left="708"/>
      </w:pPr>
    </w:p>
    <w:p w14:paraId="041D74A8" w14:textId="7910FD29" w:rsidR="00F51567" w:rsidRDefault="00F51567" w:rsidP="00F51567"/>
    <w:p w14:paraId="1BCD0D93" w14:textId="2212D35C" w:rsidR="00F51567" w:rsidRDefault="005F598A" w:rsidP="005F598A">
      <w:pPr>
        <w:pStyle w:val="Titre2"/>
        <w:ind w:left="708"/>
      </w:pPr>
      <w:r>
        <w:t xml:space="preserve">Exercice : Avec votre connaissance du </w:t>
      </w:r>
      <w:proofErr w:type="spellStart"/>
      <w:r>
        <w:t>flexbox</w:t>
      </w:r>
      <w:proofErr w:type="spellEnd"/>
      <w:r>
        <w:t>, placez les composants Chanson deux par deux sur une ligne comme ceci :</w:t>
      </w:r>
    </w:p>
    <w:p w14:paraId="0C252605" w14:textId="083042B8" w:rsidR="005F598A" w:rsidRDefault="005F598A" w:rsidP="005F598A">
      <w:pPr>
        <w:ind w:left="708"/>
      </w:pPr>
    </w:p>
    <w:p w14:paraId="3E7C4976" w14:textId="242342E5" w:rsidR="005F598A" w:rsidRDefault="005F598A" w:rsidP="005F598A">
      <w:pPr>
        <w:ind w:left="708"/>
        <w:jc w:val="center"/>
      </w:pPr>
      <w:r>
        <w:rPr>
          <w:noProof/>
        </w:rPr>
        <w:drawing>
          <wp:inline distT="0" distB="0" distL="0" distR="0" wp14:anchorId="52CB072D" wp14:editId="0529724E">
            <wp:extent cx="3619500" cy="2156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50" t="7043" r="30458" b="61191"/>
                    <a:stretch/>
                  </pic:blipFill>
                  <pic:spPr bwMode="auto">
                    <a:xfrm>
                      <a:off x="0" y="0"/>
                      <a:ext cx="3625133" cy="215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4EB" w14:textId="1E917163" w:rsidR="005F598A" w:rsidRDefault="005F598A" w:rsidP="005F598A">
      <w:pPr>
        <w:ind w:left="708"/>
        <w:jc w:val="center"/>
      </w:pPr>
    </w:p>
    <w:p w14:paraId="4CB799BD" w14:textId="3A91B908" w:rsidR="005F598A" w:rsidRDefault="005F598A" w:rsidP="005F598A">
      <w:pPr>
        <w:ind w:left="708"/>
        <w:jc w:val="center"/>
      </w:pPr>
    </w:p>
    <w:p w14:paraId="03744BCA" w14:textId="1F8C3CBB" w:rsidR="005F598A" w:rsidRDefault="005F598A" w:rsidP="005F598A">
      <w:pPr>
        <w:ind w:left="708"/>
        <w:jc w:val="center"/>
      </w:pPr>
    </w:p>
    <w:p w14:paraId="62029C30" w14:textId="5A2F227D" w:rsidR="005F598A" w:rsidRDefault="005F598A" w:rsidP="0084617A">
      <w:pPr>
        <w:pStyle w:val="Titre2"/>
      </w:pPr>
      <w:r>
        <w:t>IMPORTANT : pour conserver votre projet</w:t>
      </w:r>
    </w:p>
    <w:p w14:paraId="5D4B0354" w14:textId="21CB9944" w:rsidR="005F598A" w:rsidRDefault="005F598A" w:rsidP="005F598A">
      <w:pPr>
        <w:ind w:left="708"/>
      </w:pPr>
    </w:p>
    <w:p w14:paraId="1AC380D3" w14:textId="0C88342D" w:rsidR="005F598A" w:rsidRDefault="005F598A" w:rsidP="005F598A">
      <w:pPr>
        <w:pStyle w:val="Paragraphedeliste"/>
        <w:numPr>
          <w:ilvl w:val="1"/>
          <w:numId w:val="8"/>
        </w:numPr>
      </w:pPr>
      <w:r>
        <w:t>Créer un repository GitHub</w:t>
      </w:r>
    </w:p>
    <w:p w14:paraId="60465C31" w14:textId="1F97E930" w:rsidR="005F598A" w:rsidRDefault="005F598A" w:rsidP="005F598A">
      <w:pPr>
        <w:pStyle w:val="Paragraphedeliste"/>
        <w:numPr>
          <w:ilvl w:val="1"/>
          <w:numId w:val="8"/>
        </w:numPr>
      </w:pPr>
      <w:r>
        <w:t xml:space="preserve">Utiliser le </w:t>
      </w:r>
      <w:proofErr w:type="spellStart"/>
      <w:r>
        <w:t>gitIgnore</w:t>
      </w:r>
      <w:proofErr w:type="spellEnd"/>
      <w:r>
        <w:t xml:space="preserve"> présent sur LÉA car il y a beaucoup de fichiers qu'on </w:t>
      </w:r>
      <w:r w:rsidR="00EB3F2C">
        <w:t>n’</w:t>
      </w:r>
      <w:r>
        <w:t>a pas besoin de conserver</w:t>
      </w:r>
    </w:p>
    <w:p w14:paraId="031B35DA" w14:textId="5A4864BC" w:rsidR="005F598A" w:rsidRDefault="0084617A" w:rsidP="005F598A">
      <w:pPr>
        <w:pStyle w:val="Paragraphedeliste"/>
        <w:numPr>
          <w:ilvl w:val="1"/>
          <w:numId w:val="8"/>
        </w:numPr>
      </w:pPr>
      <w:r>
        <w:t>Copier les fichiers suivants de votre projet dans votre dossier cloné :</w:t>
      </w:r>
    </w:p>
    <w:p w14:paraId="264D550B" w14:textId="6ADCFC95" w:rsidR="0084617A" w:rsidRPr="00F51567" w:rsidRDefault="0084617A" w:rsidP="0084617A">
      <w:pPr>
        <w:pStyle w:val="Paragraphedeliste"/>
        <w:ind w:left="2484"/>
      </w:pPr>
      <w:r>
        <w:rPr>
          <w:noProof/>
        </w:rPr>
        <w:lastRenderedPageBreak/>
        <w:drawing>
          <wp:inline distT="0" distB="0" distL="0" distR="0" wp14:anchorId="3AD2DFA8" wp14:editId="1488CE00">
            <wp:extent cx="9102846" cy="544830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76"/>
                    <a:stretch/>
                  </pic:blipFill>
                  <pic:spPr bwMode="auto">
                    <a:xfrm>
                      <a:off x="0" y="0"/>
                      <a:ext cx="9112640" cy="545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BAEB" w14:textId="77777777" w:rsidR="00D65EDB" w:rsidRDefault="00D65EDB" w:rsidP="00D65EDB">
      <w:pPr>
        <w:pStyle w:val="Paragraphedeliste"/>
        <w:ind w:left="1776"/>
        <w:jc w:val="center"/>
      </w:pPr>
    </w:p>
    <w:p w14:paraId="24774BDB" w14:textId="21D9A9FC" w:rsidR="0084617A" w:rsidRDefault="0084617A" w:rsidP="0084617A">
      <w:r>
        <w:t>Faire Commit / Push</w:t>
      </w:r>
    </w:p>
    <w:p w14:paraId="365AF054" w14:textId="59C2A0CE" w:rsidR="00EB3F2C" w:rsidRDefault="00EB3F2C" w:rsidP="0084617A"/>
    <w:p w14:paraId="1A9FD3F5" w14:textId="00931EAC" w:rsidR="00EB3F2C" w:rsidRDefault="00EB3F2C" w:rsidP="00880F59">
      <w:pPr>
        <w:pStyle w:val="Titre2"/>
      </w:pPr>
    </w:p>
    <w:p w14:paraId="270C5699" w14:textId="04F1420D" w:rsidR="00EB3F2C" w:rsidRDefault="00EB3F2C" w:rsidP="00880F59">
      <w:pPr>
        <w:pStyle w:val="Titre2"/>
      </w:pPr>
      <w:r>
        <w:t>IMPORTANT : pour retravailler sur un projet déjà amorcé et présent dans votre répertoire git</w:t>
      </w:r>
    </w:p>
    <w:p w14:paraId="367F9C87" w14:textId="58A4BC89" w:rsidR="00EB3F2C" w:rsidRDefault="00EB3F2C" w:rsidP="0084617A"/>
    <w:p w14:paraId="42E1B746" w14:textId="56B8BB1D" w:rsidR="00EB3F2C" w:rsidRDefault="00EB3F2C" w:rsidP="00EB3F2C">
      <w:pPr>
        <w:pStyle w:val="Paragraphedeliste"/>
        <w:numPr>
          <w:ilvl w:val="0"/>
          <w:numId w:val="10"/>
        </w:numPr>
      </w:pPr>
      <w:r>
        <w:t>Copiez le dossier dans C:/travail/ReactNative</w:t>
      </w:r>
    </w:p>
    <w:p w14:paraId="07EF2EF1" w14:textId="414A904B" w:rsidR="00EB3F2C" w:rsidRDefault="00EB3F2C" w:rsidP="00EB3F2C">
      <w:pPr>
        <w:pStyle w:val="Paragraphedeliste"/>
        <w:numPr>
          <w:ilvl w:val="0"/>
          <w:numId w:val="10"/>
        </w:numPr>
      </w:pPr>
      <w:r>
        <w:t>Dans VS Code, ouvrez le projet</w:t>
      </w:r>
    </w:p>
    <w:p w14:paraId="648E5F97" w14:textId="2F22A47B" w:rsidR="00880F59" w:rsidRDefault="00880F59" w:rsidP="00EB3F2C">
      <w:pPr>
        <w:pStyle w:val="Paragraphedeliste"/>
        <w:numPr>
          <w:ilvl w:val="0"/>
          <w:numId w:val="10"/>
        </w:numPr>
      </w:pPr>
      <w:r>
        <w:t>Démarrer l’émulateur dans Android Studio</w:t>
      </w:r>
    </w:p>
    <w:p w14:paraId="5F0CD2DB" w14:textId="77777777" w:rsidR="00880F59" w:rsidRDefault="00880F59" w:rsidP="00880F59">
      <w:pPr>
        <w:pStyle w:val="Paragraphedeliste"/>
        <w:ind w:left="1065"/>
      </w:pPr>
    </w:p>
    <w:p w14:paraId="64635FD7" w14:textId="565D58DB" w:rsidR="00EB3F2C" w:rsidRDefault="00EB3F2C" w:rsidP="00880F59">
      <w:pPr>
        <w:pStyle w:val="Paragraphedeliste"/>
        <w:numPr>
          <w:ilvl w:val="0"/>
          <w:numId w:val="10"/>
        </w:numPr>
        <w:ind w:left="1060" w:hanging="357"/>
      </w:pPr>
      <w:r>
        <w:t xml:space="preserve">Dans un nouveau </w:t>
      </w:r>
      <w:proofErr w:type="gramStart"/>
      <w:r>
        <w:t>terminal ,</w:t>
      </w:r>
      <w:proofErr w:type="gramEnd"/>
      <w:r>
        <w:t xml:space="preserve"> faire </w:t>
      </w:r>
      <w:proofErr w:type="spellStart"/>
      <w:r w:rsidRPr="00880F59">
        <w:rPr>
          <w:rStyle w:val="Titre2Car"/>
        </w:rPr>
        <w:t>npm</w:t>
      </w:r>
      <w:proofErr w:type="spellEnd"/>
      <w:r w:rsidRPr="00880F59">
        <w:rPr>
          <w:rStyle w:val="Titre2Car"/>
        </w:rPr>
        <w:t xml:space="preserve"> upgrade </w:t>
      </w:r>
      <w:r w:rsidR="00880F59" w:rsidRPr="00880F59">
        <w:t>pour regénérer les fichiers qui n’ont pas été conservé dans GitHub</w:t>
      </w:r>
    </w:p>
    <w:p w14:paraId="56269D54" w14:textId="77777777" w:rsidR="00880F59" w:rsidRPr="00880F59" w:rsidRDefault="00880F59" w:rsidP="00880F59">
      <w:pPr>
        <w:pStyle w:val="Paragraphedeliste"/>
        <w:ind w:left="1065"/>
        <w:rPr>
          <w:rStyle w:val="Titre2Car"/>
          <w:rFonts w:ascii="Lato" w:eastAsiaTheme="minorHAnsi" w:hAnsi="Lato" w:cstheme="minorBidi"/>
          <w:b w:val="0"/>
          <w:color w:val="auto"/>
          <w:sz w:val="24"/>
          <w:szCs w:val="22"/>
        </w:rPr>
      </w:pPr>
    </w:p>
    <w:p w14:paraId="1C84AEC9" w14:textId="13FF396C" w:rsidR="00880F59" w:rsidRPr="00880F59" w:rsidRDefault="00880F59" w:rsidP="00880F59">
      <w:pPr>
        <w:pStyle w:val="Paragraphedeliste"/>
        <w:numPr>
          <w:ilvl w:val="0"/>
          <w:numId w:val="10"/>
        </w:numPr>
        <w:spacing w:line="120" w:lineRule="auto"/>
        <w:ind w:left="1060" w:hanging="357"/>
      </w:pPr>
      <w:r w:rsidRPr="00880F59">
        <w:lastRenderedPageBreak/>
        <w:t xml:space="preserve">Comme d’habitude, faire </w:t>
      </w:r>
      <w:proofErr w:type="spellStart"/>
      <w:r>
        <w:rPr>
          <w:rStyle w:val="Titre2Car"/>
        </w:rPr>
        <w:t>npm</w:t>
      </w:r>
      <w:proofErr w:type="spellEnd"/>
      <w:r>
        <w:rPr>
          <w:rStyle w:val="Titre2Car"/>
        </w:rPr>
        <w:t xml:space="preserve"> start </w:t>
      </w:r>
      <w:r w:rsidRPr="00880F59">
        <w:t xml:space="preserve">pour démarrer </w:t>
      </w:r>
      <w:proofErr w:type="spellStart"/>
      <w:r w:rsidRPr="00880F59">
        <w:t>metro</w:t>
      </w:r>
      <w:proofErr w:type="spellEnd"/>
      <w:r w:rsidRPr="00880F59">
        <w:t xml:space="preserve"> et</w:t>
      </w:r>
      <w:r>
        <w:t xml:space="preserve">, dans un autre </w:t>
      </w:r>
      <w:proofErr w:type="gramStart"/>
      <w:r>
        <w:t>terminal ,</w:t>
      </w:r>
      <w:proofErr w:type="gramEnd"/>
      <w:r>
        <w:t xml:space="preserve"> </w:t>
      </w:r>
      <w:r>
        <w:rPr>
          <w:rStyle w:val="Titre2Car"/>
        </w:rPr>
        <w:t xml:space="preserve"> </w:t>
      </w:r>
      <w:proofErr w:type="spellStart"/>
      <w:r>
        <w:rPr>
          <w:rStyle w:val="Titre2Car"/>
        </w:rPr>
        <w:t>npm</w:t>
      </w:r>
      <w:proofErr w:type="spellEnd"/>
      <w:r>
        <w:rPr>
          <w:rStyle w:val="Titre2Car"/>
        </w:rPr>
        <w:t xml:space="preserve"> run </w:t>
      </w:r>
      <w:proofErr w:type="spellStart"/>
      <w:r>
        <w:rPr>
          <w:rStyle w:val="Titre2Car"/>
        </w:rPr>
        <w:t>android</w:t>
      </w:r>
      <w:proofErr w:type="spellEnd"/>
      <w:r>
        <w:rPr>
          <w:rStyle w:val="Titre2Car"/>
        </w:rPr>
        <w:t xml:space="preserve"> </w:t>
      </w:r>
      <w:r w:rsidRPr="00880F59">
        <w:t xml:space="preserve">pour rouler l’app dans l’émulateur </w:t>
      </w:r>
    </w:p>
    <w:p w14:paraId="65E298FE" w14:textId="77777777" w:rsidR="0084617A" w:rsidRDefault="0084617A" w:rsidP="00475893">
      <w:pPr>
        <w:pStyle w:val="Titre2"/>
      </w:pPr>
    </w:p>
    <w:p w14:paraId="3CB2811B" w14:textId="77777777" w:rsidR="0084617A" w:rsidRDefault="0084617A" w:rsidP="00475893">
      <w:pPr>
        <w:pStyle w:val="Titre2"/>
      </w:pPr>
    </w:p>
    <w:p w14:paraId="728C820D" w14:textId="411423E9" w:rsidR="00475893" w:rsidRDefault="00475893" w:rsidP="00475893">
      <w:pPr>
        <w:pStyle w:val="Titre2"/>
      </w:pPr>
      <w:r>
        <w:t>Liens utiles :</w:t>
      </w:r>
    </w:p>
    <w:p w14:paraId="57BE6B56" w14:textId="1DF2A50D" w:rsidR="00475893" w:rsidRDefault="00475893" w:rsidP="00475893">
      <w:pPr>
        <w:pStyle w:val="Paragraphedeliste"/>
        <w:numPr>
          <w:ilvl w:val="0"/>
          <w:numId w:val="2"/>
        </w:numPr>
      </w:pPr>
      <w:r>
        <w:t xml:space="preserve">Site de </w:t>
      </w:r>
      <w:proofErr w:type="spellStart"/>
      <w:r>
        <w:t>React</w:t>
      </w:r>
      <w:proofErr w:type="spellEnd"/>
      <w:r>
        <w:t xml:space="preserve"> Native : </w:t>
      </w:r>
      <w:hyperlink r:id="rId12" w:history="1">
        <w:r w:rsidRPr="00475893">
          <w:rPr>
            <w:rStyle w:val="Lienhypertexte"/>
          </w:rPr>
          <w:t>https://reactnative.dev/docs/environment-setup?guide=native</w:t>
        </w:r>
      </w:hyperlink>
      <w:r>
        <w:t xml:space="preserve"> </w:t>
      </w:r>
      <w:proofErr w:type="gramStart"/>
      <w:r>
        <w:t>( onglet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Native CLI </w:t>
      </w:r>
      <w:proofErr w:type="spellStart"/>
      <w:r>
        <w:t>Quickstart</w:t>
      </w:r>
      <w:proofErr w:type="spellEnd"/>
      <w:r>
        <w:t xml:space="preserve"> ) </w:t>
      </w:r>
    </w:p>
    <w:p w14:paraId="00B29900" w14:textId="77777777" w:rsidR="00475893" w:rsidRPr="00475893" w:rsidRDefault="00475893" w:rsidP="00EB3F2C">
      <w:pPr>
        <w:pStyle w:val="Paragraphedeliste"/>
      </w:pPr>
    </w:p>
    <w:p w14:paraId="7F02E050" w14:textId="77777777" w:rsidR="00C31FE2" w:rsidRPr="00C31FE2" w:rsidRDefault="00C31FE2" w:rsidP="00C31FE2"/>
    <w:sectPr w:rsidR="00C31FE2" w:rsidRPr="00C31FE2" w:rsidSect="00475893">
      <w:headerReference w:type="default" r:id="rId13"/>
      <w:footerReference w:type="default" r:id="rId14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F3F7" w14:textId="77777777" w:rsidR="00627C2E" w:rsidRDefault="00627C2E" w:rsidP="00377A54">
      <w:r>
        <w:separator/>
      </w:r>
    </w:p>
  </w:endnote>
  <w:endnote w:type="continuationSeparator" w:id="0">
    <w:p w14:paraId="3B635F06" w14:textId="77777777" w:rsidR="00627C2E" w:rsidRDefault="00627C2E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A10A" w14:textId="77777777" w:rsidR="00627C2E" w:rsidRDefault="00627C2E" w:rsidP="00377A54">
      <w:r>
        <w:separator/>
      </w:r>
    </w:p>
  </w:footnote>
  <w:footnote w:type="continuationSeparator" w:id="0">
    <w:p w14:paraId="3612B1A1" w14:textId="77777777" w:rsidR="00627C2E" w:rsidRDefault="00627C2E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7690834">
    <w:abstractNumId w:val="2"/>
  </w:num>
  <w:num w:numId="2" w16cid:durableId="1342584218">
    <w:abstractNumId w:val="1"/>
  </w:num>
  <w:num w:numId="3" w16cid:durableId="2083790366">
    <w:abstractNumId w:val="7"/>
  </w:num>
  <w:num w:numId="4" w16cid:durableId="140271123">
    <w:abstractNumId w:val="6"/>
  </w:num>
  <w:num w:numId="5" w16cid:durableId="1241406801">
    <w:abstractNumId w:val="9"/>
  </w:num>
  <w:num w:numId="6" w16cid:durableId="319358230">
    <w:abstractNumId w:val="4"/>
  </w:num>
  <w:num w:numId="7" w16cid:durableId="1499807778">
    <w:abstractNumId w:val="0"/>
  </w:num>
  <w:num w:numId="8" w16cid:durableId="896553599">
    <w:abstractNumId w:val="3"/>
  </w:num>
  <w:num w:numId="9" w16cid:durableId="818881103">
    <w:abstractNumId w:val="8"/>
  </w:num>
  <w:num w:numId="10" w16cid:durableId="1954902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A7AF3"/>
    <w:rsid w:val="00104451"/>
    <w:rsid w:val="00160749"/>
    <w:rsid w:val="00286117"/>
    <w:rsid w:val="00377A54"/>
    <w:rsid w:val="00475893"/>
    <w:rsid w:val="004A0D0D"/>
    <w:rsid w:val="004A7B12"/>
    <w:rsid w:val="005F598A"/>
    <w:rsid w:val="00627C2E"/>
    <w:rsid w:val="007416D4"/>
    <w:rsid w:val="0084617A"/>
    <w:rsid w:val="00880F59"/>
    <w:rsid w:val="008A2D03"/>
    <w:rsid w:val="009B3E3E"/>
    <w:rsid w:val="00A17025"/>
    <w:rsid w:val="00B00CB9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EB3F2C"/>
    <w:rsid w:val="00ED0457"/>
    <w:rsid w:val="00F51567"/>
    <w:rsid w:val="00F9098C"/>
    <w:rsid w:val="00FA0F75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actnative.dev/docs/environment-setup?guide=nat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886</TotalTime>
  <Pages>1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Labonté Éric</cp:lastModifiedBy>
  <cp:revision>10</cp:revision>
  <cp:lastPrinted>2023-10-27T19:07:00Z</cp:lastPrinted>
  <dcterms:created xsi:type="dcterms:W3CDTF">2023-10-26T12:24:00Z</dcterms:created>
  <dcterms:modified xsi:type="dcterms:W3CDTF">2023-10-27T19:54:00Z</dcterms:modified>
</cp:coreProperties>
</file>